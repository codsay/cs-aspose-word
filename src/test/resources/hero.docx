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734F6" w14:paraId="403EF54C" w14:textId="77777777">
        <w:tc>
          <w:tcPr>
            <w:tcW w:w="965" w:type="dxa"/>
            <w:shd w:val="clear" w:color="auto" w:fill="3A3A3A" w:themeFill="text2"/>
          </w:tcPr>
          <w:p w14:paraId="0EEBF191" w14:textId="77777777" w:rsidR="003734F6" w:rsidRDefault="003734F6">
            <w:pPr>
              <w:spacing w:before="260"/>
            </w:pPr>
          </w:p>
        </w:tc>
        <w:tc>
          <w:tcPr>
            <w:tcW w:w="518" w:type="dxa"/>
          </w:tcPr>
          <w:p w14:paraId="0C9EFED4" w14:textId="77777777" w:rsidR="003734F6" w:rsidRDefault="003734F6">
            <w:pPr>
              <w:spacing w:before="260"/>
            </w:pPr>
          </w:p>
        </w:tc>
        <w:tc>
          <w:tcPr>
            <w:tcW w:w="8581" w:type="dxa"/>
          </w:tcPr>
          <w:p w14:paraId="4AA2B281" w14:textId="77777777" w:rsidR="003734F6" w:rsidRDefault="00BE78D4">
            <w:pPr>
              <w:pStyle w:val="Title"/>
            </w:pPr>
            <w:r>
              <w:fldChar w:fldCharType="begin"/>
            </w:r>
            <w:r>
              <w:instrText xml:space="preserve"> MERGEFIELD  Name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5EA6CE23" w14:textId="17F664EE" w:rsidR="003734F6" w:rsidRDefault="00580B77" w:rsidP="00580B77">
            <w:pPr>
              <w:pStyle w:val="Subtitle"/>
            </w:pPr>
            <w:r>
              <w:fldChar w:fldCharType="begin"/>
            </w:r>
            <w:r>
              <w:instrText xml:space="preserve"> MERGEFIELD Age </w:instrText>
            </w:r>
            <w:r>
              <w:fldChar w:fldCharType="end"/>
            </w:r>
          </w:p>
        </w:tc>
      </w:tr>
    </w:tbl>
    <w:p w14:paraId="4A55439E" w14:textId="1F9C0436" w:rsidR="003734F6" w:rsidRDefault="003734F6">
      <w:pPr>
        <w:pStyle w:val="Date"/>
      </w:pPr>
    </w:p>
    <w:p w14:paraId="440FEA87" w14:textId="2DD50CC1" w:rsidR="003734F6" w:rsidRDefault="00231166">
      <w:pPr>
        <w:pStyle w:val="Heading1"/>
      </w:pPr>
      <w:r>
        <w:fldChar w:fldCharType="begin"/>
      </w:r>
      <w:r>
        <w:instrText xml:space="preserve"> MERGEFIELD msg_hero </w:instrText>
      </w:r>
      <w:r>
        <w:fldChar w:fldCharType="end"/>
      </w:r>
    </w:p>
    <w:p w14:paraId="31A506A0" w14:textId="2444ED17" w:rsidR="003734F6" w:rsidRDefault="00231166">
      <w:r>
        <w:fldChar w:fldCharType="begin"/>
      </w:r>
      <w:r>
        <w:instrText xml:space="preserve"> MERGEFIELD msg_hero_info </w:instrText>
      </w:r>
      <w:r>
        <w:fldChar w:fldCharType="end"/>
      </w:r>
    </w:p>
    <w:p w14:paraId="22FBE9D7" w14:textId="017AD859" w:rsidR="003734F6" w:rsidRDefault="00CB2C0A">
      <w:r>
        <w:fldChar w:fldCharType="begin"/>
      </w:r>
      <w:r>
        <w:instrText xml:space="preserve"> MERGEFIELD Image:Avatar </w:instrText>
      </w:r>
      <w:r>
        <w:fldChar w:fldCharType="end"/>
      </w:r>
    </w:p>
    <w:p w14:paraId="35469C0C" w14:textId="003D0A06" w:rsidR="003734F6" w:rsidRDefault="00525033">
      <w:pPr>
        <w:pStyle w:val="Heading2"/>
      </w:pPr>
      <w:r>
        <w:fldChar w:fldCharType="begin"/>
      </w:r>
      <w:r>
        <w:instrText xml:space="preserve"> MERGEFIELD msg_skills </w:instrTex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4287"/>
      </w:tblGrid>
      <w:tr w:rsidR="00554CBD" w14:paraId="61074C8C" w14:textId="77777777" w:rsidTr="007455BA">
        <w:trPr>
          <w:trHeight w:val="492"/>
        </w:trPr>
        <w:tc>
          <w:tcPr>
            <w:tcW w:w="4286" w:type="dxa"/>
            <w:vAlign w:val="center"/>
          </w:tcPr>
          <w:p w14:paraId="0451F369" w14:textId="53688297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</w:instrText>
            </w:r>
            <w:r w:rsidR="00844F87" w:rsidRPr="007455BA">
              <w:rPr>
                <w:sz w:val="30"/>
              </w:rPr>
              <w:instrText>MERGEFIELD msg_name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AA614C" w:rsidRPr="007455BA">
              <w:rPr>
                <w:noProof/>
                <w:sz w:val="30"/>
              </w:rPr>
              <w:t>«msg_name»</w:t>
            </w:r>
            <w:r w:rsidRPr="007455BA">
              <w:rPr>
                <w:sz w:val="30"/>
              </w:rPr>
              <w:fldChar w:fldCharType="end"/>
            </w:r>
          </w:p>
        </w:tc>
        <w:tc>
          <w:tcPr>
            <w:tcW w:w="4287" w:type="dxa"/>
            <w:vAlign w:val="center"/>
          </w:tcPr>
          <w:p w14:paraId="56F3C632" w14:textId="731616F5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</w:instrText>
            </w:r>
            <w:r w:rsidR="00E45C03" w:rsidRPr="007455BA">
              <w:rPr>
                <w:sz w:val="30"/>
              </w:rPr>
              <w:instrText>msg_p</w:instrText>
            </w:r>
            <w:r w:rsidR="00844F87" w:rsidRPr="007455BA">
              <w:rPr>
                <w:sz w:val="30"/>
              </w:rPr>
              <w:instrText>ower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«msg_power»</w:t>
            </w:r>
            <w:r w:rsidRPr="007455BA">
              <w:rPr>
                <w:sz w:val="30"/>
              </w:rPr>
              <w:fldChar w:fldCharType="end"/>
            </w:r>
          </w:p>
        </w:tc>
      </w:tr>
      <w:tr w:rsidR="00554CBD" w14:paraId="40A21D80" w14:textId="77777777" w:rsidTr="007455BA">
        <w:trPr>
          <w:trHeight w:val="394"/>
        </w:trPr>
        <w:tc>
          <w:tcPr>
            <w:tcW w:w="4286" w:type="dxa"/>
            <w:vAlign w:val="center"/>
          </w:tcPr>
          <w:p w14:paraId="301E54CC" w14:textId="1A7DD825" w:rsidR="00554CBD" w:rsidRPr="007455BA" w:rsidRDefault="00554CBD" w:rsidP="007455B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TableStart:Skills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«TableStart:Skills»</w:t>
            </w:r>
            <w:r w:rsidRPr="007455BA">
              <w:rPr>
                <w:sz w:val="30"/>
              </w:rPr>
              <w:fldChar w:fldCharType="end"/>
            </w: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MERGEFIELD </w:instrText>
            </w:r>
            <w:r w:rsidR="009F49DC" w:rsidRPr="007455BA">
              <w:rPr>
                <w:sz w:val="30"/>
              </w:rPr>
              <w:instrText>Name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«Name»</w:t>
            </w:r>
            <w:r w:rsidRPr="007455BA">
              <w:rPr>
                <w:sz w:val="30"/>
              </w:rPr>
              <w:fldChar w:fldCharType="end"/>
            </w:r>
          </w:p>
        </w:tc>
        <w:tc>
          <w:tcPr>
            <w:tcW w:w="4287" w:type="dxa"/>
            <w:vAlign w:val="center"/>
          </w:tcPr>
          <w:p w14:paraId="16A7DBA6" w14:textId="353A6FCF" w:rsidR="00554CBD" w:rsidRPr="007455BA" w:rsidRDefault="00554CBD" w:rsidP="00945F8A">
            <w:pPr>
              <w:rPr>
                <w:sz w:val="30"/>
              </w:rPr>
            </w:pPr>
            <w:r w:rsidRPr="007455BA">
              <w:rPr>
                <w:sz w:val="30"/>
              </w:rPr>
              <w:fldChar w:fldCharType="begin"/>
            </w:r>
            <w:r w:rsidRPr="007455BA">
              <w:rPr>
                <w:sz w:val="30"/>
              </w:rPr>
              <w:instrText xml:space="preserve"> </w:instrText>
            </w:r>
            <w:r w:rsidR="009F49DC" w:rsidRPr="007455BA">
              <w:rPr>
                <w:sz w:val="30"/>
              </w:rPr>
              <w:instrText>MERGEFIELD Power</w:instrText>
            </w:r>
            <w:r w:rsidRPr="007455BA">
              <w:rPr>
                <w:sz w:val="30"/>
              </w:rPr>
              <w:instrText xml:space="preserve"> </w:instrText>
            </w:r>
            <w:r w:rsidRPr="007455BA">
              <w:rPr>
                <w:sz w:val="30"/>
              </w:rPr>
              <w:fldChar w:fldCharType="separate"/>
            </w:r>
            <w:r w:rsidR="005829D4" w:rsidRPr="007455BA">
              <w:rPr>
                <w:noProof/>
                <w:sz w:val="30"/>
              </w:rPr>
              <w:t>«Power»</w:t>
            </w:r>
            <w:r w:rsidRPr="007455BA">
              <w:rPr>
                <w:sz w:val="30"/>
              </w:rPr>
              <w:fldChar w:fldCharType="end"/>
            </w:r>
            <w:bookmarkStart w:id="0" w:name="_GoBack"/>
            <w:bookmarkEnd w:id="0"/>
            <w:r w:rsidR="00622A32" w:rsidRPr="007455BA">
              <w:rPr>
                <w:sz w:val="30"/>
              </w:rPr>
              <w:fldChar w:fldCharType="begin"/>
            </w:r>
            <w:r w:rsidR="00622A32" w:rsidRPr="007455BA">
              <w:rPr>
                <w:sz w:val="30"/>
              </w:rPr>
              <w:instrText xml:space="preserve"> MERGEFIELD Table</w:instrText>
            </w:r>
            <w:r w:rsidR="00945F8A">
              <w:rPr>
                <w:sz w:val="30"/>
              </w:rPr>
              <w:instrText>End</w:instrText>
            </w:r>
            <w:r w:rsidR="00622A32" w:rsidRPr="007455BA">
              <w:rPr>
                <w:sz w:val="30"/>
              </w:rPr>
              <w:instrText xml:space="preserve">:Skills </w:instrText>
            </w:r>
            <w:r w:rsidR="00622A32" w:rsidRPr="007455BA">
              <w:rPr>
                <w:sz w:val="30"/>
              </w:rPr>
              <w:fldChar w:fldCharType="separate"/>
            </w:r>
            <w:r w:rsidR="00601E34">
              <w:rPr>
                <w:noProof/>
                <w:sz w:val="30"/>
              </w:rPr>
              <w:t>«TableEnd:Skills»</w:t>
            </w:r>
            <w:r w:rsidR="00622A32" w:rsidRPr="007455BA">
              <w:rPr>
                <w:sz w:val="30"/>
              </w:rPr>
              <w:fldChar w:fldCharType="end"/>
            </w:r>
          </w:p>
        </w:tc>
      </w:tr>
    </w:tbl>
    <w:p w14:paraId="70DD4203" w14:textId="26D8CBA3" w:rsidR="003734F6" w:rsidRDefault="003734F6"/>
    <w:sectPr w:rsidR="003734F6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3A541" w14:textId="77777777" w:rsidR="003C1F14" w:rsidRDefault="003C1F14">
      <w:pPr>
        <w:spacing w:after="0" w:line="240" w:lineRule="auto"/>
      </w:pPr>
      <w:r>
        <w:separator/>
      </w:r>
    </w:p>
  </w:endnote>
  <w:endnote w:type="continuationSeparator" w:id="0">
    <w:p w14:paraId="3C4C99A1" w14:textId="77777777" w:rsidR="003C1F14" w:rsidRDefault="003C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2A16F" w14:textId="77777777" w:rsidR="003734F6" w:rsidRDefault="002839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8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0A9E2" w14:textId="77777777" w:rsidR="003C1F14" w:rsidRDefault="003C1F14">
      <w:pPr>
        <w:spacing w:after="0" w:line="240" w:lineRule="auto"/>
      </w:pPr>
      <w:r>
        <w:separator/>
      </w:r>
    </w:p>
  </w:footnote>
  <w:footnote w:type="continuationSeparator" w:id="0">
    <w:p w14:paraId="083A75AB" w14:textId="77777777" w:rsidR="003C1F14" w:rsidRDefault="003C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D4"/>
    <w:rsid w:val="00056EB0"/>
    <w:rsid w:val="00150478"/>
    <w:rsid w:val="00231166"/>
    <w:rsid w:val="00283932"/>
    <w:rsid w:val="00333DFF"/>
    <w:rsid w:val="003734F6"/>
    <w:rsid w:val="003C1F14"/>
    <w:rsid w:val="0049676A"/>
    <w:rsid w:val="00525033"/>
    <w:rsid w:val="00554CBD"/>
    <w:rsid w:val="00580B77"/>
    <w:rsid w:val="005829D4"/>
    <w:rsid w:val="00601E34"/>
    <w:rsid w:val="00622A32"/>
    <w:rsid w:val="007455BA"/>
    <w:rsid w:val="00844F87"/>
    <w:rsid w:val="00945F8A"/>
    <w:rsid w:val="009563AA"/>
    <w:rsid w:val="0096493D"/>
    <w:rsid w:val="009C609B"/>
    <w:rsid w:val="009F49DC"/>
    <w:rsid w:val="00AA614C"/>
    <w:rsid w:val="00BE78D4"/>
    <w:rsid w:val="00CB2C0A"/>
    <w:rsid w:val="00E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37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angdang/Library/Containers/com.microsoft.Word/Data/Library/Caches/1033/TM10002077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11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20</cp:revision>
  <dcterms:created xsi:type="dcterms:W3CDTF">2017-04-17T08:25:00Z</dcterms:created>
  <dcterms:modified xsi:type="dcterms:W3CDTF">2017-04-17T09:32:00Z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