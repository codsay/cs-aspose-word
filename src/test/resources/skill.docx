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AD24D" w14:textId="77777777" w:rsidR="008B477D" w:rsidRDefault="002F0CD4">
      <w:pPr>
        <w:pStyle w:val="Heading1"/>
      </w:pPr>
      <w:fldSimple w:instr=" MERGEFIELD Name ">
        <w:r w:rsidR="002C7F6C">
          <w:rPr>
            <w:noProof/>
          </w:rPr>
          <w:t>«Name»</w:t>
        </w:r>
      </w:fldSimple>
    </w:p>
    <w:p w14:paraId="283FCADB" w14:textId="5338F1AA" w:rsidR="008B477D" w:rsidRDefault="002F0CD4" w:rsidP="00FD3B94">
      <w:pPr>
        <w:pStyle w:val="ListBullet"/>
        <w:numPr>
          <w:ilvl w:val="0"/>
          <w:numId w:val="0"/>
        </w:numPr>
        <w:ind w:left="432" w:hanging="432"/>
      </w:pPr>
      <w:fldSimple w:instr=" MERGEFIELD msg_power ">
        <w:r w:rsidR="002C7F6C">
          <w:rPr>
            <w:noProof/>
          </w:rPr>
          <w:t>«msg_power»</w:t>
        </w:r>
      </w:fldSimple>
      <w:r>
        <w:t>:</w:t>
      </w:r>
      <w:bookmarkStart w:id="0" w:name="_GoBack"/>
      <w:bookmarkEnd w:id="0"/>
      <w:r>
        <w:t xml:space="preserve"> </w:t>
      </w:r>
      <w:fldSimple w:instr=" MERGEFIELD Power ">
        <w:r w:rsidR="002C7F6C">
          <w:rPr>
            <w:noProof/>
          </w:rPr>
          <w:t>«Power»</w:t>
        </w:r>
      </w:fldSimple>
    </w:p>
    <w:sectPr w:rsidR="008B477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F721E" w14:textId="77777777" w:rsidR="00141841" w:rsidRDefault="00141841">
      <w:r>
        <w:separator/>
      </w:r>
    </w:p>
    <w:p w14:paraId="5BA9ADFB" w14:textId="77777777" w:rsidR="00141841" w:rsidRDefault="00141841"/>
  </w:endnote>
  <w:endnote w:type="continuationSeparator" w:id="0">
    <w:p w14:paraId="4CB6688E" w14:textId="77777777" w:rsidR="00141841" w:rsidRDefault="00141841">
      <w:r>
        <w:continuationSeparator/>
      </w:r>
    </w:p>
    <w:p w14:paraId="0CD5E921" w14:textId="77777777" w:rsidR="00141841" w:rsidRDefault="001418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6A5A8" w14:textId="77777777" w:rsidR="008B477D" w:rsidRDefault="00B0106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FBC5C" w14:textId="77777777" w:rsidR="00141841" w:rsidRDefault="00141841">
      <w:r>
        <w:separator/>
      </w:r>
    </w:p>
    <w:p w14:paraId="6BD9E033" w14:textId="77777777" w:rsidR="00141841" w:rsidRDefault="00141841"/>
  </w:footnote>
  <w:footnote w:type="continuationSeparator" w:id="0">
    <w:p w14:paraId="2649BB88" w14:textId="77777777" w:rsidR="00141841" w:rsidRDefault="00141841">
      <w:r>
        <w:continuationSeparator/>
      </w:r>
    </w:p>
    <w:p w14:paraId="75AC2705" w14:textId="77777777" w:rsidR="00141841" w:rsidRDefault="0014184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D4"/>
    <w:rsid w:val="00141841"/>
    <w:rsid w:val="002C7F6C"/>
    <w:rsid w:val="002F0CD4"/>
    <w:rsid w:val="008B477D"/>
    <w:rsid w:val="00B01066"/>
    <w:rsid w:val="00FD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ADA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angdang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14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Dang</dc:creator>
  <cp:keywords/>
  <dc:description/>
  <cp:lastModifiedBy>Hoang Dang</cp:lastModifiedBy>
  <cp:revision>3</cp:revision>
  <dcterms:created xsi:type="dcterms:W3CDTF">2017-04-17T09:22:00Z</dcterms:created>
  <dcterms:modified xsi:type="dcterms:W3CDTF">2017-04-17T09:25:00Z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